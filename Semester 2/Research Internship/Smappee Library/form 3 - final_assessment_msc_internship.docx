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8F" w:rsidRPr="006570BB" w:rsidRDefault="00E4238F">
      <w:pPr>
        <w:rPr>
          <w:sz w:val="32"/>
          <w:szCs w:val="32"/>
        </w:rPr>
      </w:pPr>
      <w:r w:rsidRPr="006570BB">
        <w:rPr>
          <w:sz w:val="32"/>
          <w:szCs w:val="32"/>
        </w:rPr>
        <w:t xml:space="preserve">Final </w:t>
      </w:r>
      <w:r w:rsidR="00CC5A67" w:rsidRPr="006570BB">
        <w:rPr>
          <w:sz w:val="32"/>
          <w:szCs w:val="32"/>
        </w:rPr>
        <w:t>assessment</w:t>
      </w:r>
      <w:r w:rsidRPr="006570BB">
        <w:rPr>
          <w:sz w:val="32"/>
          <w:szCs w:val="32"/>
        </w:rPr>
        <w:t xml:space="preserve"> M</w:t>
      </w:r>
      <w:r w:rsidR="0039140C">
        <w:rPr>
          <w:sz w:val="32"/>
          <w:szCs w:val="32"/>
        </w:rPr>
        <w:t xml:space="preserve">aster </w:t>
      </w:r>
      <w:bookmarkStart w:id="0" w:name="_GoBack"/>
      <w:bookmarkEnd w:id="0"/>
      <w:r w:rsidR="00EB58CA" w:rsidRPr="006570BB">
        <w:rPr>
          <w:sz w:val="32"/>
          <w:szCs w:val="32"/>
        </w:rPr>
        <w:t>internship</w:t>
      </w:r>
      <w:r w:rsidRPr="006570BB">
        <w:rPr>
          <w:sz w:val="32"/>
          <w:szCs w:val="32"/>
        </w:rPr>
        <w:t xml:space="preserve"> </w:t>
      </w:r>
      <w:r w:rsidR="0039140C">
        <w:rPr>
          <w:sz w:val="32"/>
          <w:szCs w:val="32"/>
        </w:rPr>
        <w:t>or “onderzoekstage”</w:t>
      </w:r>
    </w:p>
    <w:p w:rsidR="00A01FC6" w:rsidRDefault="00A01FC6" w:rsidP="00A01FC6">
      <w:pPr>
        <w:rPr>
          <w:i/>
          <w:sz w:val="16"/>
          <w:szCs w:val="16"/>
          <w:lang w:val="en-US"/>
        </w:rPr>
      </w:pPr>
      <w:r w:rsidRPr="00C77136">
        <w:rPr>
          <w:i/>
          <w:sz w:val="16"/>
          <w:szCs w:val="16"/>
          <w:lang w:val="en-US"/>
        </w:rPr>
        <w:t>To be filled in by the supervisor(s)</w:t>
      </w:r>
      <w:r>
        <w:rPr>
          <w:i/>
          <w:sz w:val="16"/>
          <w:szCs w:val="16"/>
          <w:lang w:val="en-US"/>
        </w:rPr>
        <w:t xml:space="preserve"> at the end of the MSc internship/</w:t>
      </w:r>
      <w:r w:rsidR="00B7628C">
        <w:rPr>
          <w:i/>
          <w:sz w:val="16"/>
          <w:szCs w:val="16"/>
          <w:lang w:val="en-US"/>
        </w:rPr>
        <w:t>”</w:t>
      </w:r>
      <w:r>
        <w:rPr>
          <w:i/>
          <w:sz w:val="16"/>
          <w:szCs w:val="16"/>
          <w:lang w:val="en-US"/>
        </w:rPr>
        <w:t>onderzoekstage</w:t>
      </w:r>
      <w:r w:rsidR="00B7628C">
        <w:rPr>
          <w:i/>
          <w:sz w:val="16"/>
          <w:szCs w:val="16"/>
          <w:lang w:val="en-US"/>
        </w:rPr>
        <w:t>”</w:t>
      </w:r>
      <w:r w:rsidRPr="00C77136">
        <w:rPr>
          <w:i/>
          <w:sz w:val="16"/>
          <w:szCs w:val="16"/>
          <w:lang w:val="en-US"/>
        </w:rPr>
        <w:t>.</w:t>
      </w:r>
    </w:p>
    <w:p w:rsidR="00FF4BC5" w:rsidRDefault="00FF4BC5" w:rsidP="00A01FC6">
      <w:pPr>
        <w:rPr>
          <w:i/>
          <w:sz w:val="16"/>
          <w:szCs w:val="16"/>
          <w:lang w:val="en-US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360"/>
        <w:gridCol w:w="143"/>
        <w:gridCol w:w="425"/>
        <w:gridCol w:w="709"/>
        <w:gridCol w:w="141"/>
        <w:gridCol w:w="851"/>
        <w:gridCol w:w="567"/>
        <w:gridCol w:w="709"/>
        <w:gridCol w:w="1134"/>
      </w:tblGrid>
      <w:tr w:rsidR="00DD431F" w:rsidRPr="006570BB" w:rsidTr="00A01FC6">
        <w:tc>
          <w:tcPr>
            <w:tcW w:w="43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431F" w:rsidRPr="006570BB" w:rsidRDefault="00DD431F" w:rsidP="0005132D">
            <w:r w:rsidRPr="006570BB">
              <w:t>Student</w:t>
            </w:r>
            <w:r w:rsidR="007A6BF6" w:rsidRPr="006570BB">
              <w:t xml:space="preserve"> name</w:t>
            </w:r>
            <w:r w:rsidRPr="006570BB">
              <w:t>:</w:t>
            </w:r>
          </w:p>
        </w:tc>
        <w:tc>
          <w:tcPr>
            <w:tcW w:w="4679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431F" w:rsidRPr="006570BB" w:rsidRDefault="00DD431F" w:rsidP="0005132D">
            <w:r w:rsidRPr="006570BB">
              <w:t>Student number:</w:t>
            </w:r>
          </w:p>
        </w:tc>
      </w:tr>
      <w:tr w:rsidR="00DD431F" w:rsidRPr="006570BB" w:rsidTr="00A01FC6">
        <w:tc>
          <w:tcPr>
            <w:tcW w:w="9039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431F" w:rsidRPr="006570BB" w:rsidRDefault="00DD431F" w:rsidP="0005132D">
            <w:r w:rsidRPr="006570BB">
              <w:t>Title:</w:t>
            </w:r>
          </w:p>
          <w:p w:rsidR="00DD431F" w:rsidRPr="006570BB" w:rsidRDefault="00DD431F" w:rsidP="0005132D"/>
        </w:tc>
      </w:tr>
      <w:tr w:rsidR="00DD431F" w:rsidRPr="006570BB" w:rsidTr="00A01FC6">
        <w:tc>
          <w:tcPr>
            <w:tcW w:w="563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431F" w:rsidRPr="006570BB" w:rsidRDefault="00DD431F" w:rsidP="0005132D">
            <w:r w:rsidRPr="006570BB">
              <w:t>Supervisor(s):</w:t>
            </w: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431F" w:rsidRPr="006570BB" w:rsidRDefault="00DD431F" w:rsidP="0005132D">
            <w:r w:rsidRPr="006570BB">
              <w:t>Date:</w:t>
            </w:r>
          </w:p>
        </w:tc>
      </w:tr>
      <w:tr w:rsidR="00DD431F" w:rsidRPr="006570BB" w:rsidTr="00A01FC6">
        <w:tc>
          <w:tcPr>
            <w:tcW w:w="4503" w:type="dxa"/>
            <w:gridSpan w:val="2"/>
            <w:tcBorders>
              <w:top w:val="double" w:sz="4" w:space="0" w:color="auto"/>
            </w:tcBorders>
          </w:tcPr>
          <w:p w:rsidR="00DD431F" w:rsidRPr="006570BB" w:rsidRDefault="00DD431F" w:rsidP="0005132D"/>
        </w:tc>
        <w:tc>
          <w:tcPr>
            <w:tcW w:w="425" w:type="dxa"/>
            <w:tcBorders>
              <w:top w:val="double" w:sz="4" w:space="0" w:color="auto"/>
            </w:tcBorders>
          </w:tcPr>
          <w:p w:rsidR="00DD431F" w:rsidRPr="006570BB" w:rsidRDefault="00DD431F" w:rsidP="0005132D">
            <w:pPr>
              <w:rPr>
                <w:sz w:val="12"/>
                <w:szCs w:val="12"/>
              </w:rPr>
            </w:pPr>
            <w:r w:rsidRPr="006570BB">
              <w:rPr>
                <w:sz w:val="12"/>
                <w:szCs w:val="12"/>
              </w:rPr>
              <w:t>Bad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DD431F" w:rsidRPr="006570BB" w:rsidRDefault="00DD431F" w:rsidP="0005132D">
            <w:pPr>
              <w:rPr>
                <w:sz w:val="12"/>
                <w:szCs w:val="12"/>
              </w:rPr>
            </w:pPr>
            <w:r w:rsidRPr="006570BB">
              <w:rPr>
                <w:sz w:val="12"/>
                <w:szCs w:val="12"/>
              </w:rPr>
              <w:t>Insufficient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DD431F" w:rsidRPr="006570BB" w:rsidRDefault="00DD431F" w:rsidP="0005132D">
            <w:pPr>
              <w:rPr>
                <w:sz w:val="12"/>
                <w:szCs w:val="12"/>
              </w:rPr>
            </w:pPr>
            <w:r w:rsidRPr="006570BB">
              <w:rPr>
                <w:sz w:val="12"/>
                <w:szCs w:val="12"/>
              </w:rPr>
              <w:t>Sufficient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DD431F" w:rsidRPr="006570BB" w:rsidRDefault="00DD431F" w:rsidP="0005132D">
            <w:pPr>
              <w:rPr>
                <w:sz w:val="12"/>
                <w:szCs w:val="12"/>
              </w:rPr>
            </w:pPr>
            <w:r w:rsidRPr="006570BB">
              <w:rPr>
                <w:sz w:val="12"/>
                <w:szCs w:val="12"/>
              </w:rPr>
              <w:t>Good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DD431F" w:rsidRPr="006570BB" w:rsidRDefault="00DD431F" w:rsidP="0005132D">
            <w:pPr>
              <w:rPr>
                <w:sz w:val="12"/>
                <w:szCs w:val="12"/>
              </w:rPr>
            </w:pPr>
            <w:r w:rsidRPr="006570BB">
              <w:rPr>
                <w:sz w:val="12"/>
                <w:szCs w:val="12"/>
              </w:rPr>
              <w:t>Excellent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D431F" w:rsidRPr="006570BB" w:rsidRDefault="00A01FC6" w:rsidP="00DD431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Does not apply</w:t>
            </w:r>
          </w:p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DD431F" w:rsidP="00DD431F">
            <w:pPr>
              <w:rPr>
                <w:b/>
                <w:sz w:val="24"/>
                <w:szCs w:val="24"/>
              </w:rPr>
            </w:pPr>
            <w:r w:rsidRPr="006570BB">
              <w:rPr>
                <w:b/>
                <w:sz w:val="24"/>
                <w:szCs w:val="24"/>
              </w:rPr>
              <w:t>1. Process</w:t>
            </w:r>
          </w:p>
          <w:p w:rsidR="00DD431F" w:rsidRPr="006570BB" w:rsidRDefault="00DD431F" w:rsidP="00DD431F">
            <w:r w:rsidRPr="006570BB">
              <w:t>Level of independence</w:t>
            </w:r>
          </w:p>
          <w:p w:rsidR="00DD431F" w:rsidRPr="006570BB" w:rsidRDefault="00DD431F" w:rsidP="00DD431F">
            <w:r w:rsidRPr="006570BB">
              <w:t>Focus</w:t>
            </w:r>
          </w:p>
          <w:p w:rsidR="00DD431F" w:rsidRPr="006570BB" w:rsidRDefault="00DD431F" w:rsidP="00DD431F">
            <w:r w:rsidRPr="006570BB">
              <w:t>Planning and Organization</w:t>
            </w:r>
          </w:p>
          <w:p w:rsidR="00DD431F" w:rsidRPr="006570BB" w:rsidRDefault="00DD431F" w:rsidP="00DD431F">
            <w:r w:rsidRPr="006570BB">
              <w:t>Handling deadlines and adversities</w:t>
            </w:r>
          </w:p>
          <w:p w:rsidR="00DD431F" w:rsidRPr="006570BB" w:rsidRDefault="00DD431F" w:rsidP="00DD431F">
            <w:r w:rsidRPr="006570BB">
              <w:t>Communication skills</w:t>
            </w:r>
          </w:p>
          <w:p w:rsidR="00DD431F" w:rsidRPr="006570BB" w:rsidRDefault="00DD431F" w:rsidP="00DD431F">
            <w:r w:rsidRPr="006570BB">
              <w:t>Progress w.r.t. difficulty of subject</w:t>
            </w:r>
          </w:p>
          <w:p w:rsidR="00DD431F" w:rsidRPr="006570BB" w:rsidRDefault="00DD431F" w:rsidP="00DD431F">
            <w:r w:rsidRPr="006570BB">
              <w:t>Requirements elicitation</w:t>
            </w:r>
          </w:p>
          <w:p w:rsidR="00DD431F" w:rsidRPr="006570BB" w:rsidRDefault="00DD431F" w:rsidP="0005132D">
            <w:r w:rsidRPr="006570BB">
              <w:t>Timely delivery, consistency in meetings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DD431F" w:rsidP="0005132D">
            <w:pPr>
              <w:rPr>
                <w:i/>
              </w:rPr>
            </w:pPr>
            <w:r w:rsidRPr="006570BB">
              <w:rPr>
                <w:rFonts w:cs="TimesNewRomanPSMT"/>
                <w:i/>
                <w:sz w:val="24"/>
                <w:szCs w:val="24"/>
              </w:rPr>
              <w:t>Overall grade for process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B02DB6" w:rsidRPr="006570BB" w:rsidRDefault="00B02DB6" w:rsidP="00B02DB6">
            <w:pPr>
              <w:rPr>
                <w:b/>
                <w:sz w:val="24"/>
                <w:szCs w:val="24"/>
              </w:rPr>
            </w:pPr>
            <w:r w:rsidRPr="006570BB">
              <w:rPr>
                <w:b/>
                <w:sz w:val="24"/>
                <w:szCs w:val="24"/>
              </w:rPr>
              <w:t>2. Thesis</w:t>
            </w:r>
          </w:p>
          <w:p w:rsidR="00B02DB6" w:rsidRPr="006570BB" w:rsidRDefault="00B02DB6" w:rsidP="00B02DB6">
            <w:r w:rsidRPr="006570BB">
              <w:t>Literature review</w:t>
            </w:r>
          </w:p>
          <w:p w:rsidR="00B02DB6" w:rsidRPr="006570BB" w:rsidRDefault="00B02DB6" w:rsidP="00B02DB6">
            <w:r w:rsidRPr="006570BB">
              <w:t>Completeness</w:t>
            </w:r>
          </w:p>
          <w:p w:rsidR="00B02DB6" w:rsidRPr="006570BB" w:rsidRDefault="00B02DB6" w:rsidP="00B02DB6">
            <w:r w:rsidRPr="006570BB">
              <w:t>Correctness</w:t>
            </w:r>
          </w:p>
          <w:p w:rsidR="00B02DB6" w:rsidRPr="006570BB" w:rsidRDefault="00B02DB6" w:rsidP="00B02DB6">
            <w:r w:rsidRPr="006570BB">
              <w:t>Argumentation</w:t>
            </w:r>
          </w:p>
          <w:p w:rsidR="00B02DB6" w:rsidRPr="006570BB" w:rsidRDefault="00B02DB6" w:rsidP="00B02DB6">
            <w:r w:rsidRPr="006570BB">
              <w:t>Relevance</w:t>
            </w:r>
          </w:p>
          <w:p w:rsidR="00B02DB6" w:rsidRPr="006570BB" w:rsidRDefault="00B02DB6" w:rsidP="00B02DB6">
            <w:r w:rsidRPr="006570BB">
              <w:t>Conclusions</w:t>
            </w:r>
          </w:p>
          <w:p w:rsidR="00DD431F" w:rsidRPr="006570BB" w:rsidRDefault="00B02DB6" w:rsidP="0005132D">
            <w:r w:rsidRPr="006570BB">
              <w:t>Readability (layout, language)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B02DB6" w:rsidP="0005132D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Overall grade for thesis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B02DB6" w:rsidRPr="006570BB" w:rsidRDefault="00B02DB6" w:rsidP="00B02DB6">
            <w:pPr>
              <w:rPr>
                <w:b/>
                <w:sz w:val="24"/>
                <w:szCs w:val="24"/>
              </w:rPr>
            </w:pPr>
            <w:r w:rsidRPr="006570BB">
              <w:rPr>
                <w:b/>
                <w:sz w:val="24"/>
                <w:szCs w:val="24"/>
              </w:rPr>
              <w:t>3. Technical Contributions</w:t>
            </w:r>
          </w:p>
          <w:p w:rsidR="00B02DB6" w:rsidRPr="006570BB" w:rsidRDefault="00B02DB6" w:rsidP="00B02DB6">
            <w:r w:rsidRPr="006570BB">
              <w:t>Software</w:t>
            </w:r>
          </w:p>
          <w:p w:rsidR="00DD431F" w:rsidRPr="006570BB" w:rsidRDefault="00B02DB6" w:rsidP="0005132D">
            <w:r w:rsidRPr="006570BB">
              <w:t>Documentation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B02DB6" w:rsidP="00B02DB6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Overall grade technical contributions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B02DB6" w:rsidRPr="006570BB" w:rsidRDefault="00B02DB6" w:rsidP="00B02DB6">
            <w:pPr>
              <w:rPr>
                <w:b/>
                <w:sz w:val="24"/>
                <w:szCs w:val="24"/>
              </w:rPr>
            </w:pPr>
            <w:r w:rsidRPr="006570BB">
              <w:rPr>
                <w:b/>
                <w:sz w:val="24"/>
                <w:szCs w:val="24"/>
              </w:rPr>
              <w:t>4. Presentation</w:t>
            </w:r>
          </w:p>
          <w:p w:rsidR="00B02DB6" w:rsidRPr="006570BB" w:rsidRDefault="00B02DB6" w:rsidP="00B02DB6">
            <w:r w:rsidRPr="006570BB">
              <w:t>Contents</w:t>
            </w:r>
          </w:p>
          <w:p w:rsidR="00B02DB6" w:rsidRPr="006570BB" w:rsidRDefault="00B02DB6" w:rsidP="00B02DB6">
            <w:r w:rsidRPr="006570BB">
              <w:t>Structure</w:t>
            </w:r>
          </w:p>
          <w:p w:rsidR="00B02DB6" w:rsidRPr="006570BB" w:rsidRDefault="00B02DB6" w:rsidP="00B02DB6">
            <w:r w:rsidRPr="006570BB">
              <w:t>Clarity</w:t>
            </w:r>
          </w:p>
          <w:p w:rsidR="00DD431F" w:rsidRPr="006570BB" w:rsidRDefault="00B02DB6" w:rsidP="00B02DB6">
            <w:r w:rsidRPr="006570BB">
              <w:t>Interaction with the audience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B02DB6" w:rsidP="0005132D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Overall grade for presentation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B02DB6" w:rsidRPr="006570BB" w:rsidRDefault="00B02DB6" w:rsidP="00B02DB6">
            <w:pPr>
              <w:rPr>
                <w:b/>
                <w:sz w:val="24"/>
                <w:szCs w:val="24"/>
              </w:rPr>
            </w:pPr>
            <w:r w:rsidRPr="006570BB">
              <w:rPr>
                <w:b/>
                <w:sz w:val="24"/>
                <w:szCs w:val="24"/>
              </w:rPr>
              <w:t>5. Scientific Contribution</w:t>
            </w:r>
          </w:p>
          <w:p w:rsidR="00B02DB6" w:rsidRPr="006570BB" w:rsidRDefault="00B02DB6" w:rsidP="00B02DB6">
            <w:r w:rsidRPr="006570BB">
              <w:t>Research method</w:t>
            </w:r>
          </w:p>
          <w:p w:rsidR="00B02DB6" w:rsidRPr="006570BB" w:rsidRDefault="00B02DB6" w:rsidP="00B02DB6">
            <w:r w:rsidRPr="006570BB">
              <w:t>Analysis of results</w:t>
            </w:r>
          </w:p>
          <w:p w:rsidR="00B02DB6" w:rsidRPr="006570BB" w:rsidRDefault="00B02DB6" w:rsidP="00B02DB6">
            <w:r w:rsidRPr="006570BB">
              <w:t>Conceptual level</w:t>
            </w:r>
          </w:p>
          <w:p w:rsidR="00B02DB6" w:rsidRPr="006570BB" w:rsidRDefault="00B02DB6" w:rsidP="00B02DB6">
            <w:r w:rsidRPr="006570BB">
              <w:t>Innovative aspects/New insights</w:t>
            </w:r>
          </w:p>
          <w:p w:rsidR="00DD431F" w:rsidRPr="006570BB" w:rsidRDefault="00B02DB6" w:rsidP="0005132D">
            <w:r w:rsidRPr="006570BB">
              <w:t>Stimulus for further research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DD431F" w:rsidRPr="006570BB" w:rsidTr="00A01FC6">
        <w:tc>
          <w:tcPr>
            <w:tcW w:w="4503" w:type="dxa"/>
            <w:gridSpan w:val="2"/>
          </w:tcPr>
          <w:p w:rsidR="00DD431F" w:rsidRPr="006570BB" w:rsidRDefault="00E4238F" w:rsidP="0005132D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Overall grade for quality</w:t>
            </w:r>
          </w:p>
        </w:tc>
        <w:tc>
          <w:tcPr>
            <w:tcW w:w="425" w:type="dxa"/>
          </w:tcPr>
          <w:p w:rsidR="00DD431F" w:rsidRPr="006570BB" w:rsidRDefault="00DD431F" w:rsidP="0005132D"/>
        </w:tc>
        <w:tc>
          <w:tcPr>
            <w:tcW w:w="850" w:type="dxa"/>
            <w:gridSpan w:val="2"/>
          </w:tcPr>
          <w:p w:rsidR="00DD431F" w:rsidRPr="006570BB" w:rsidRDefault="00DD431F" w:rsidP="0005132D"/>
        </w:tc>
        <w:tc>
          <w:tcPr>
            <w:tcW w:w="851" w:type="dxa"/>
          </w:tcPr>
          <w:p w:rsidR="00DD431F" w:rsidRPr="006570BB" w:rsidRDefault="00DD431F" w:rsidP="0005132D"/>
        </w:tc>
        <w:tc>
          <w:tcPr>
            <w:tcW w:w="567" w:type="dxa"/>
          </w:tcPr>
          <w:p w:rsidR="00DD431F" w:rsidRPr="006570BB" w:rsidRDefault="00DD431F" w:rsidP="0005132D"/>
        </w:tc>
        <w:tc>
          <w:tcPr>
            <w:tcW w:w="709" w:type="dxa"/>
          </w:tcPr>
          <w:p w:rsidR="00DD431F" w:rsidRPr="006570BB" w:rsidRDefault="00DD431F" w:rsidP="0005132D"/>
        </w:tc>
        <w:tc>
          <w:tcPr>
            <w:tcW w:w="1134" w:type="dxa"/>
          </w:tcPr>
          <w:p w:rsidR="00DD431F" w:rsidRPr="006570BB" w:rsidRDefault="00DD431F" w:rsidP="0005132D"/>
        </w:tc>
      </w:tr>
      <w:tr w:rsidR="00E4238F" w:rsidRPr="006570BB" w:rsidTr="00A01FC6">
        <w:tc>
          <w:tcPr>
            <w:tcW w:w="9039" w:type="dxa"/>
            <w:gridSpan w:val="9"/>
          </w:tcPr>
          <w:p w:rsidR="00E4238F" w:rsidRPr="006570BB" w:rsidRDefault="00E4238F" w:rsidP="00E4238F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Strong points of the thesis</w:t>
            </w:r>
          </w:p>
          <w:p w:rsidR="00E4238F" w:rsidRPr="006570BB" w:rsidRDefault="00E4238F" w:rsidP="0005132D"/>
        </w:tc>
      </w:tr>
      <w:tr w:rsidR="00E4238F" w:rsidRPr="006570BB" w:rsidTr="00A01FC6">
        <w:tc>
          <w:tcPr>
            <w:tcW w:w="9039" w:type="dxa"/>
            <w:gridSpan w:val="9"/>
          </w:tcPr>
          <w:p w:rsidR="00E4238F" w:rsidRPr="006570BB" w:rsidRDefault="00E4238F" w:rsidP="0005132D">
            <w:pPr>
              <w:rPr>
                <w:i/>
                <w:sz w:val="24"/>
                <w:szCs w:val="24"/>
              </w:rPr>
            </w:pPr>
            <w:r w:rsidRPr="006570BB">
              <w:rPr>
                <w:i/>
                <w:sz w:val="24"/>
                <w:szCs w:val="24"/>
              </w:rPr>
              <w:t>Comments</w:t>
            </w:r>
          </w:p>
          <w:p w:rsidR="00E4238F" w:rsidRPr="006570BB" w:rsidRDefault="00E4238F" w:rsidP="0005132D"/>
        </w:tc>
      </w:tr>
      <w:tr w:rsidR="00E4238F" w:rsidRPr="006570BB" w:rsidTr="00A01FC6">
        <w:tc>
          <w:tcPr>
            <w:tcW w:w="4503" w:type="dxa"/>
            <w:gridSpan w:val="2"/>
          </w:tcPr>
          <w:p w:rsidR="00E4238F" w:rsidRPr="006570BB" w:rsidRDefault="00E4238F" w:rsidP="00E4238F">
            <w:r w:rsidRPr="006570BB">
              <w:rPr>
                <w:i/>
                <w:sz w:val="24"/>
                <w:szCs w:val="24"/>
              </w:rPr>
              <w:t>Final grade (1-10)</w:t>
            </w:r>
          </w:p>
        </w:tc>
        <w:tc>
          <w:tcPr>
            <w:tcW w:w="4536" w:type="dxa"/>
            <w:gridSpan w:val="7"/>
          </w:tcPr>
          <w:p w:rsidR="00E4238F" w:rsidRPr="006570BB" w:rsidRDefault="00E4238F" w:rsidP="0005132D"/>
          <w:p w:rsidR="00E4238F" w:rsidRPr="006570BB" w:rsidRDefault="00E4238F" w:rsidP="0005132D"/>
        </w:tc>
      </w:tr>
    </w:tbl>
    <w:p w:rsidR="00B75CE9" w:rsidRPr="006570BB" w:rsidRDefault="00B75CE9" w:rsidP="0005132D"/>
    <w:sectPr w:rsidR="00B75CE9" w:rsidRPr="006570BB" w:rsidSect="0039140C">
      <w:headerReference w:type="default" r:id="rId8"/>
      <w:footerReference w:type="default" r:id="rId9"/>
      <w:pgSz w:w="11906" w:h="16838" w:code="9"/>
      <w:pgMar w:top="2211" w:right="1162" w:bottom="1418" w:left="2240" w:header="709" w:footer="833" w:gutter="0"/>
      <w:paperSrc w:first="1002" w:other="10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B6" w:rsidRDefault="00B02DB6">
      <w:r>
        <w:separator/>
      </w:r>
    </w:p>
  </w:endnote>
  <w:endnote w:type="continuationSeparator" w:id="0">
    <w:p w:rsidR="00B02DB6" w:rsidRDefault="00B0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DB6" w:rsidRPr="00895FBE" w:rsidRDefault="00B02DB6" w:rsidP="00775848">
    <w:pPr>
      <w:pStyle w:val="Footer"/>
      <w:framePr w:w="1196" w:h="255" w:hRule="exact" w:hSpace="181" w:wrap="around" w:vAnchor="text" w:hAnchor="page" w:x="653" w:y="1" w:anchorLock="1"/>
      <w:rPr>
        <w:rStyle w:val="Zichtbaarheid"/>
      </w:rPr>
    </w:pP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PAGE  \* Arabic </w:instrText>
    </w:r>
    <w:r w:rsidRPr="00895FBE">
      <w:rPr>
        <w:rStyle w:val="Zichtbaarheid"/>
      </w:rPr>
      <w:fldChar w:fldCharType="separate"/>
    </w:r>
    <w:r w:rsidR="0039140C">
      <w:rPr>
        <w:rStyle w:val="Zichtbaarheid"/>
        <w:noProof/>
      </w:rPr>
      <w:t>1</w:t>
    </w:r>
    <w:r w:rsidRPr="00895FBE">
      <w:rPr>
        <w:rStyle w:val="Zichtbaarheid"/>
      </w:rPr>
      <w:fldChar w:fldCharType="end"/>
    </w:r>
    <w:r w:rsidRPr="00895FBE">
      <w:rPr>
        <w:rStyle w:val="Zichtbaarheid"/>
      </w:rPr>
      <w:t xml:space="preserve"> › </w:t>
    </w: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SECTIONPAGES  \* Arabic </w:instrText>
    </w:r>
    <w:r w:rsidRPr="00895FBE">
      <w:rPr>
        <w:rStyle w:val="Zichtbaarheid"/>
      </w:rPr>
      <w:fldChar w:fldCharType="separate"/>
    </w:r>
    <w:r w:rsidR="0039140C">
      <w:rPr>
        <w:rStyle w:val="Zichtbaarheid"/>
        <w:noProof/>
      </w:rPr>
      <w:t>1</w:t>
    </w:r>
    <w:r w:rsidRPr="00895FBE">
      <w:rPr>
        <w:rStyle w:val="Zichtbaarheid"/>
      </w:rPr>
      <w:fldChar w:fldCharType="end"/>
    </w:r>
  </w:p>
  <w:p w:rsidR="00B02DB6" w:rsidRDefault="00B02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B6" w:rsidRDefault="00B02DB6">
      <w:r>
        <w:separator/>
      </w:r>
    </w:p>
  </w:footnote>
  <w:footnote w:type="continuationSeparator" w:id="0">
    <w:p w:rsidR="00B02DB6" w:rsidRDefault="00B02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DB6" w:rsidRPr="0039140C" w:rsidRDefault="0039140C" w:rsidP="00407C4E">
    <w:pPr>
      <w:pStyle w:val="Hidden"/>
      <w:framePr w:wrap="around"/>
    </w:pPr>
    <w:r w:rsidRPr="0039140C">
      <w:pict>
        <v:shapetype id="_x0000_t202" coordsize="21600,21600" o:spt="202" path="m,l,21600r21600,l21600,xe">
          <v:stroke joinstyle="miter"/>
          <v:path gradientshapeok="t" o:connecttype="rect"/>
        </v:shapetype>
        <v:shape id="logoFirtsPage" o:spid="_x0000_s2082" type="#_x0000_t202" style="position:absolute;margin-left:-78.8pt;margin-top:-83.05pt;width:405.5pt;height:49pt;z-index:251657216;mso-position-horizontal:absolute;mso-position-horizontal-relative:margin;mso-position-vertical:absolute;mso-position-vertical-relative:margin" filled="f" stroked="f">
          <v:textbox style="mso-next-textbox:#logoFirtsPage" inset="0,0,0,0">
            <w:txbxContent>
              <w:p w:rsidR="00B02DB6" w:rsidRDefault="0039140C" w:rsidP="00407C4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405.5pt;height:49pt">
                      <v:imagedata r:id="rId1" o:title="407RUG_UK_ZW"/>
                    </v:shape>
                  </w:pict>
                </w:r>
              </w:p>
              <w:p w:rsidR="00B02DB6" w:rsidRPr="00B0073E" w:rsidRDefault="00B02DB6" w:rsidP="00407C4E">
                <w:pPr>
                  <w:rPr>
                    <w:lang w:val="en-US"/>
                  </w:rPr>
                </w:pPr>
              </w:p>
            </w:txbxContent>
          </v:textbox>
          <w10:wrap anchorx="margin" anchory="margin"/>
          <w10:anchorlock/>
        </v:shape>
      </w:pict>
    </w:r>
  </w:p>
  <w:p w:rsidR="00B02DB6" w:rsidRDefault="0039140C" w:rsidP="00407C4E">
    <w:pPr>
      <w:pStyle w:val="Header"/>
    </w:pPr>
    <w:r>
      <w:rPr>
        <w:noProof/>
      </w:rPr>
      <w:pict>
        <v:shape id="fdFirstPage" o:spid="_x0000_s2083" type="#_x0000_t202" style="position:absolute;margin-left:167pt;margin-top:-72.7pt;width:293pt;height:45pt;z-index:251658240;mso-position-horizontal-relative:margin;mso-position-vertical-relative:margin" filled="f" stroked="f">
          <v:textbox style="mso-next-textbox:#fdFirstPage"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00"/>
                  <w:gridCol w:w="660"/>
                  <w:gridCol w:w="2440"/>
                </w:tblGrid>
                <w:tr w:rsidR="00B02DB6" w:rsidTr="008E0E22">
                  <w:trPr>
                    <w:trHeight w:hRule="exact" w:val="714"/>
                  </w:trPr>
                  <w:tc>
                    <w:tcPr>
                      <w:tcW w:w="2700" w:type="dxa"/>
                    </w:tcPr>
                    <w:p w:rsidR="0039140C" w:rsidRDefault="0039140C" w:rsidP="009E187B">
                      <w:bookmarkStart w:id="1" w:name="bmDepartmentFP" w:colFirst="2" w:colLast="2"/>
                      <w:bookmarkStart w:id="2" w:name="bmFacultyFP" w:colFirst="0" w:colLast="0"/>
                      <w:r>
                        <w:t>faculty of mathematics</w:t>
                      </w:r>
                    </w:p>
                    <w:p w:rsidR="00B02DB6" w:rsidRDefault="0039140C" w:rsidP="009E187B">
                      <w:r>
                        <w:t>and natural sciences</w:t>
                      </w:r>
                    </w:p>
                  </w:tc>
                  <w:tc>
                    <w:tcPr>
                      <w:tcW w:w="660" w:type="dxa"/>
                    </w:tcPr>
                    <w:p w:rsidR="00B02DB6" w:rsidRDefault="00B02DB6" w:rsidP="009E187B"/>
                  </w:tc>
                  <w:tc>
                    <w:tcPr>
                      <w:tcW w:w="2440" w:type="dxa"/>
                    </w:tcPr>
                    <w:p w:rsidR="00B02DB6" w:rsidRDefault="0039140C" w:rsidP="009E187B">
                      <w:r>
                        <w:t>computing science</w:t>
                      </w:r>
                    </w:p>
                  </w:tc>
                </w:tr>
                <w:bookmarkEnd w:id="1"/>
                <w:bookmarkEnd w:id="2"/>
              </w:tbl>
              <w:p w:rsidR="00B02DB6" w:rsidRDefault="00B02DB6" w:rsidP="00407C4E"/>
            </w:txbxContent>
          </v:textbox>
          <w10:wrap anchorx="margin" anchory="margin"/>
          <w10:anchorlock/>
        </v:shape>
      </w:pict>
    </w:r>
  </w:p>
  <w:p w:rsidR="00B02DB6" w:rsidRDefault="00B02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AEFC7E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8A6E0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8CDEA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1"/>
    <w:multiLevelType w:val="singleLevel"/>
    <w:tmpl w:val="23C0E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46A9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8592D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FE60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B9C0A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77B37D8"/>
    <w:multiLevelType w:val="multilevel"/>
    <w:tmpl w:val="51000032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 w:val="0"/>
        <w:i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7AA0F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CE82DE5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3F63E07"/>
    <w:multiLevelType w:val="hybridMultilevel"/>
    <w:tmpl w:val="D9F658FC"/>
    <w:lvl w:ilvl="0" w:tplc="154669CA">
      <w:start w:val="1"/>
      <w:numFmt w:val="decimal"/>
      <w:lvlRestart w:val="0"/>
      <w:lvlText w:val="Artikel 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3363FE"/>
    <w:multiLevelType w:val="multilevel"/>
    <w:tmpl w:val="3CBC4648"/>
    <w:lvl w:ilvl="0">
      <w:start w:val="1"/>
      <w:numFmt w:val="decimal"/>
      <w:lvlText w:val="%1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0"/>
        </w:tabs>
        <w:ind w:left="28350" w:hanging="283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8"/>
        </w:tabs>
        <w:ind w:left="1768" w:hanging="6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35"/>
        </w:tabs>
        <w:ind w:left="2635" w:hanging="8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2"/>
        </w:tabs>
        <w:ind w:left="3672" w:hanging="10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80"/>
        </w:tabs>
        <w:ind w:left="4880" w:hanging="12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58"/>
        </w:tabs>
        <w:ind w:left="6258" w:hanging="137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6"/>
        </w:tabs>
        <w:ind w:left="7806" w:hanging="1548"/>
      </w:pPr>
      <w:rPr>
        <w:rFonts w:hint="default"/>
      </w:rPr>
    </w:lvl>
  </w:abstractNum>
  <w:abstractNum w:abstractNumId="13">
    <w:nsid w:val="37B715D8"/>
    <w:multiLevelType w:val="hybridMultilevel"/>
    <w:tmpl w:val="F418FEE2"/>
    <w:lvl w:ilvl="0" w:tplc="7DC2F42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15337"/>
    <w:multiLevelType w:val="multilevel"/>
    <w:tmpl w:val="D834E95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1927" w:firstLine="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927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abstractNum w:abstractNumId="15">
    <w:nsid w:val="54242516"/>
    <w:multiLevelType w:val="hybridMultilevel"/>
    <w:tmpl w:val="F316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A619F"/>
    <w:multiLevelType w:val="multilevel"/>
    <w:tmpl w:val="16D692EA"/>
    <w:lvl w:ilvl="0">
      <w:start w:val="1"/>
      <w:numFmt w:val="bullet"/>
      <w:pStyle w:val="ListBullet"/>
      <w:lvlText w:val="›"/>
      <w:lvlJc w:val="left"/>
      <w:pPr>
        <w:tabs>
          <w:tab w:val="num" w:pos="170"/>
        </w:tabs>
        <w:ind w:left="170" w:hanging="170"/>
      </w:pPr>
      <w:rPr>
        <w:rFonts w:ascii="Georgia" w:hAnsi="Georgia" w:hint="default"/>
      </w:rPr>
    </w:lvl>
    <w:lvl w:ilvl="1">
      <w:start w:val="1"/>
      <w:numFmt w:val="bullet"/>
      <w:pStyle w:val="ListBullet2"/>
      <w:lvlText w:val="›"/>
      <w:lvlJc w:val="left"/>
      <w:pPr>
        <w:tabs>
          <w:tab w:val="num" w:pos="340"/>
        </w:tabs>
        <w:ind w:left="340" w:hanging="170"/>
      </w:pPr>
      <w:rPr>
        <w:rFonts w:ascii="Georgia" w:hAnsi="Georgia" w:hint="default"/>
      </w:rPr>
    </w:lvl>
    <w:lvl w:ilvl="2">
      <w:start w:val="1"/>
      <w:numFmt w:val="bullet"/>
      <w:pStyle w:val="ListBullet3"/>
      <w:lvlText w:val="›"/>
      <w:lvlJc w:val="left"/>
      <w:pPr>
        <w:tabs>
          <w:tab w:val="num" w:pos="510"/>
        </w:tabs>
        <w:ind w:left="510" w:hanging="170"/>
      </w:pPr>
      <w:rPr>
        <w:rFonts w:ascii="Georgia" w:hAnsi="Georgia" w:hint="default"/>
      </w:rPr>
    </w:lvl>
    <w:lvl w:ilvl="3">
      <w:start w:val="1"/>
      <w:numFmt w:val="bullet"/>
      <w:pStyle w:val="ListBullet4"/>
      <w:lvlText w:val="›"/>
      <w:lvlJc w:val="left"/>
      <w:pPr>
        <w:tabs>
          <w:tab w:val="num" w:pos="680"/>
        </w:tabs>
        <w:ind w:left="680" w:hanging="170"/>
      </w:pPr>
      <w:rPr>
        <w:rFonts w:ascii="Georgia" w:hAnsi="Georgia" w:cs="Vladimir Script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Vladimir Script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Vladimir Script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Vladimir Script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Vladimir Script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Vladimir Script" w:hint="default"/>
      </w:rPr>
    </w:lvl>
  </w:abstractNum>
  <w:abstractNum w:abstractNumId="17">
    <w:nsid w:val="74E258A5"/>
    <w:multiLevelType w:val="multilevel"/>
    <w:tmpl w:val="0F46317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397"/>
        </w:tabs>
        <w:ind w:left="397" w:hanging="39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Restart w:val="0"/>
      <w:pStyle w:val="ListNumber2"/>
      <w:lvlText w:val="%2"/>
      <w:lvlJc w:val="left"/>
      <w:pPr>
        <w:tabs>
          <w:tab w:val="num" w:pos="794"/>
        </w:tabs>
        <w:ind w:left="794" w:hanging="397"/>
      </w:pPr>
      <w:rPr>
        <w:rFonts w:ascii="Georgia" w:hAnsi="Georgia" w:hint="default"/>
        <w:b w:val="0"/>
        <w:i w:val="0"/>
        <w:sz w:val="20"/>
      </w:rPr>
    </w:lvl>
    <w:lvl w:ilvl="2">
      <w:start w:val="1"/>
      <w:numFmt w:val="bullet"/>
      <w:lvlRestart w:val="0"/>
      <w:pStyle w:val="ListNumber3"/>
      <w:lvlText w:val="›"/>
      <w:lvlJc w:val="left"/>
      <w:pPr>
        <w:tabs>
          <w:tab w:val="num" w:pos="1191"/>
        </w:tabs>
        <w:ind w:left="1191" w:hanging="397"/>
      </w:pPr>
      <w:rPr>
        <w:rFonts w:ascii="Georgia" w:hAnsi="Georgia" w:hint="default"/>
        <w:b w:val="0"/>
        <w:i w:val="0"/>
        <w:sz w:val="20"/>
      </w:rPr>
    </w:lvl>
    <w:lvl w:ilvl="3">
      <w:start w:val="1"/>
      <w:numFmt w:val="bullet"/>
      <w:lvlRestart w:val="0"/>
      <w:pStyle w:val="ListNumber4"/>
      <w:lvlText w:val="›"/>
      <w:lvlJc w:val="left"/>
      <w:pPr>
        <w:tabs>
          <w:tab w:val="num" w:pos="1588"/>
        </w:tabs>
        <w:ind w:left="1588" w:hanging="397"/>
      </w:pPr>
      <w:rPr>
        <w:rFonts w:ascii="Georgia" w:hAnsi="Georgia" w:hint="default"/>
        <w:b w:val="0"/>
        <w:i w:val="0"/>
        <w:sz w:val="20"/>
      </w:rPr>
    </w:lvl>
    <w:lvl w:ilvl="4">
      <w:start w:val="1"/>
      <w:numFmt w:val="bullet"/>
      <w:lvlRestart w:val="0"/>
      <w:lvlText w:val="›"/>
      <w:lvlJc w:val="left"/>
      <w:pPr>
        <w:tabs>
          <w:tab w:val="num" w:pos="1985"/>
        </w:tabs>
        <w:ind w:left="1985" w:hanging="397"/>
      </w:pPr>
      <w:rPr>
        <w:rFonts w:ascii="Georgia" w:hAnsi="Georgia" w:hint="default"/>
        <w:b w:val="0"/>
        <w:i w:val="0"/>
        <w:sz w:val="20"/>
      </w:rPr>
    </w:lvl>
    <w:lvl w:ilvl="5">
      <w:start w:val="1"/>
      <w:numFmt w:val="bullet"/>
      <w:lvlRestart w:val="0"/>
      <w:lvlText w:val="›"/>
      <w:lvlJc w:val="left"/>
      <w:pPr>
        <w:tabs>
          <w:tab w:val="num" w:pos="2382"/>
        </w:tabs>
        <w:ind w:left="2382" w:hanging="397"/>
      </w:pPr>
      <w:rPr>
        <w:rFonts w:ascii="Georgia" w:hAnsi="Georgia" w:hint="default"/>
        <w:b w:val="0"/>
        <w:i w:val="0"/>
        <w:sz w:val="20"/>
      </w:rPr>
    </w:lvl>
    <w:lvl w:ilvl="6">
      <w:start w:val="1"/>
      <w:numFmt w:val="bullet"/>
      <w:lvlRestart w:val="0"/>
      <w:lvlText w:val="›"/>
      <w:lvlJc w:val="left"/>
      <w:pPr>
        <w:tabs>
          <w:tab w:val="num" w:pos="2779"/>
        </w:tabs>
        <w:ind w:left="2779" w:hanging="397"/>
      </w:pPr>
      <w:rPr>
        <w:rFonts w:ascii="Georgia" w:hAnsi="Georgia" w:hint="default"/>
        <w:b w:val="0"/>
        <w:i w:val="0"/>
        <w:sz w:val="20"/>
      </w:rPr>
    </w:lvl>
    <w:lvl w:ilvl="7">
      <w:start w:val="1"/>
      <w:numFmt w:val="bullet"/>
      <w:lvlRestart w:val="0"/>
      <w:lvlText w:val="›"/>
      <w:lvlJc w:val="left"/>
      <w:pPr>
        <w:tabs>
          <w:tab w:val="num" w:pos="3176"/>
        </w:tabs>
        <w:ind w:left="3176" w:hanging="397"/>
      </w:pPr>
      <w:rPr>
        <w:rFonts w:ascii="Georgia" w:hAnsi="Georgia" w:hint="default"/>
        <w:b w:val="0"/>
        <w:i w:val="0"/>
        <w:sz w:val="20"/>
      </w:rPr>
    </w:lvl>
    <w:lvl w:ilvl="8">
      <w:start w:val="1"/>
      <w:numFmt w:val="bullet"/>
      <w:lvlRestart w:val="0"/>
      <w:lvlText w:val="›"/>
      <w:lvlJc w:val="left"/>
      <w:pPr>
        <w:tabs>
          <w:tab w:val="num" w:pos="3573"/>
        </w:tabs>
        <w:ind w:left="3573" w:hanging="397"/>
      </w:pPr>
      <w:rPr>
        <w:rFonts w:ascii="Georgia" w:hAnsi="Georgia" w:hint="default"/>
        <w:b w:val="0"/>
        <w:i w:val="0"/>
        <w:sz w:val="20"/>
      </w:rPr>
    </w:lvl>
  </w:abstractNum>
  <w:abstractNum w:abstractNumId="18">
    <w:nsid w:val="7846719D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E0A1E7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14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19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7"/>
  </w:num>
  <w:num w:numId="24">
    <w:abstractNumId w:val="16"/>
  </w:num>
  <w:num w:numId="25">
    <w:abstractNumId w:val="5"/>
  </w:num>
  <w:num w:numId="26">
    <w:abstractNumId w:val="16"/>
  </w:num>
  <w:num w:numId="27">
    <w:abstractNumId w:val="4"/>
  </w:num>
  <w:num w:numId="28">
    <w:abstractNumId w:val="16"/>
  </w:num>
  <w:num w:numId="29">
    <w:abstractNumId w:val="3"/>
  </w:num>
  <w:num w:numId="30">
    <w:abstractNumId w:val="16"/>
  </w:num>
  <w:num w:numId="31">
    <w:abstractNumId w:val="6"/>
  </w:num>
  <w:num w:numId="32">
    <w:abstractNumId w:val="17"/>
  </w:num>
  <w:num w:numId="33">
    <w:abstractNumId w:val="2"/>
  </w:num>
  <w:num w:numId="34">
    <w:abstractNumId w:val="17"/>
  </w:num>
  <w:num w:numId="35">
    <w:abstractNumId w:val="1"/>
  </w:num>
  <w:num w:numId="36">
    <w:abstractNumId w:val="17"/>
  </w:num>
  <w:num w:numId="37">
    <w:abstractNumId w:val="0"/>
  </w:num>
  <w:num w:numId="38">
    <w:abstractNumId w:val="1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NotTrackMove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faultPageSetup" w:val="1000|1000"/>
    <w:docVar w:name="Enclosure" w:val=" "/>
    <w:docVar w:name="PageSetUp" w:val="1002|1002"/>
  </w:docVars>
  <w:rsids>
    <w:rsidRoot w:val="00DD431F"/>
    <w:rsid w:val="00003290"/>
    <w:rsid w:val="00014498"/>
    <w:rsid w:val="00016E44"/>
    <w:rsid w:val="00036365"/>
    <w:rsid w:val="0005132D"/>
    <w:rsid w:val="00061B85"/>
    <w:rsid w:val="0006255F"/>
    <w:rsid w:val="00066966"/>
    <w:rsid w:val="00066BA2"/>
    <w:rsid w:val="0007210F"/>
    <w:rsid w:val="00096D5A"/>
    <w:rsid w:val="000A1C34"/>
    <w:rsid w:val="000F10E5"/>
    <w:rsid w:val="000F29E2"/>
    <w:rsid w:val="000F71CE"/>
    <w:rsid w:val="0010029A"/>
    <w:rsid w:val="00102FDB"/>
    <w:rsid w:val="00146D55"/>
    <w:rsid w:val="00147E44"/>
    <w:rsid w:val="00181CF7"/>
    <w:rsid w:val="0019648D"/>
    <w:rsid w:val="001A1516"/>
    <w:rsid w:val="001A7798"/>
    <w:rsid w:val="001B158D"/>
    <w:rsid w:val="001B4076"/>
    <w:rsid w:val="001D67B5"/>
    <w:rsid w:val="001E196F"/>
    <w:rsid w:val="001F3B6D"/>
    <w:rsid w:val="0020797A"/>
    <w:rsid w:val="00212A0B"/>
    <w:rsid w:val="0022157E"/>
    <w:rsid w:val="00234997"/>
    <w:rsid w:val="0024112E"/>
    <w:rsid w:val="00256F7E"/>
    <w:rsid w:val="00263909"/>
    <w:rsid w:val="00281859"/>
    <w:rsid w:val="002B42C4"/>
    <w:rsid w:val="002C56AA"/>
    <w:rsid w:val="002D7AB4"/>
    <w:rsid w:val="00303F05"/>
    <w:rsid w:val="00322D09"/>
    <w:rsid w:val="003339DE"/>
    <w:rsid w:val="00336B2F"/>
    <w:rsid w:val="00345CA4"/>
    <w:rsid w:val="003602F1"/>
    <w:rsid w:val="0037236D"/>
    <w:rsid w:val="00385055"/>
    <w:rsid w:val="00385FCF"/>
    <w:rsid w:val="0039140C"/>
    <w:rsid w:val="0039377A"/>
    <w:rsid w:val="003D3695"/>
    <w:rsid w:val="003D3AFA"/>
    <w:rsid w:val="003E109C"/>
    <w:rsid w:val="003E1D25"/>
    <w:rsid w:val="003F568E"/>
    <w:rsid w:val="003F5C14"/>
    <w:rsid w:val="00407C4E"/>
    <w:rsid w:val="00421D30"/>
    <w:rsid w:val="00451C6D"/>
    <w:rsid w:val="0046744D"/>
    <w:rsid w:val="00470A5D"/>
    <w:rsid w:val="00480AA2"/>
    <w:rsid w:val="00486FC9"/>
    <w:rsid w:val="004A24B5"/>
    <w:rsid w:val="004A6F11"/>
    <w:rsid w:val="004D3035"/>
    <w:rsid w:val="005069D7"/>
    <w:rsid w:val="0051211F"/>
    <w:rsid w:val="00534667"/>
    <w:rsid w:val="00573C6A"/>
    <w:rsid w:val="0058035A"/>
    <w:rsid w:val="00591CE3"/>
    <w:rsid w:val="00594B06"/>
    <w:rsid w:val="00594C49"/>
    <w:rsid w:val="005A0693"/>
    <w:rsid w:val="005B662D"/>
    <w:rsid w:val="005C2882"/>
    <w:rsid w:val="005C73E2"/>
    <w:rsid w:val="005D1B94"/>
    <w:rsid w:val="005D3CB8"/>
    <w:rsid w:val="005F426B"/>
    <w:rsid w:val="006213FD"/>
    <w:rsid w:val="0062224E"/>
    <w:rsid w:val="00630B17"/>
    <w:rsid w:val="00633F18"/>
    <w:rsid w:val="00650FC6"/>
    <w:rsid w:val="00656A33"/>
    <w:rsid w:val="006570BB"/>
    <w:rsid w:val="00660BBA"/>
    <w:rsid w:val="00674840"/>
    <w:rsid w:val="00685ED1"/>
    <w:rsid w:val="0069315D"/>
    <w:rsid w:val="00695AEF"/>
    <w:rsid w:val="006A06D8"/>
    <w:rsid w:val="006B3F69"/>
    <w:rsid w:val="006B4F07"/>
    <w:rsid w:val="006C35F7"/>
    <w:rsid w:val="006D56B7"/>
    <w:rsid w:val="006D5B07"/>
    <w:rsid w:val="006E5123"/>
    <w:rsid w:val="006F1169"/>
    <w:rsid w:val="0073103F"/>
    <w:rsid w:val="0075368C"/>
    <w:rsid w:val="00761F65"/>
    <w:rsid w:val="00775848"/>
    <w:rsid w:val="00782C5B"/>
    <w:rsid w:val="00784D8F"/>
    <w:rsid w:val="007A6BF6"/>
    <w:rsid w:val="007A7D91"/>
    <w:rsid w:val="007B579E"/>
    <w:rsid w:val="00810A95"/>
    <w:rsid w:val="00820165"/>
    <w:rsid w:val="008219D7"/>
    <w:rsid w:val="00852F17"/>
    <w:rsid w:val="00863EAD"/>
    <w:rsid w:val="00895FBE"/>
    <w:rsid w:val="008B5EDE"/>
    <w:rsid w:val="008C0CCC"/>
    <w:rsid w:val="008C16DA"/>
    <w:rsid w:val="008C6D5D"/>
    <w:rsid w:val="008D1FF4"/>
    <w:rsid w:val="008E0E22"/>
    <w:rsid w:val="00904D7F"/>
    <w:rsid w:val="00904EA6"/>
    <w:rsid w:val="00907345"/>
    <w:rsid w:val="00917A53"/>
    <w:rsid w:val="00926EB3"/>
    <w:rsid w:val="00933595"/>
    <w:rsid w:val="00933E09"/>
    <w:rsid w:val="00966A84"/>
    <w:rsid w:val="009A2930"/>
    <w:rsid w:val="009A60C4"/>
    <w:rsid w:val="009C31C3"/>
    <w:rsid w:val="009D3D64"/>
    <w:rsid w:val="009E187B"/>
    <w:rsid w:val="009E5C76"/>
    <w:rsid w:val="009E67FD"/>
    <w:rsid w:val="00A01FC6"/>
    <w:rsid w:val="00A035EC"/>
    <w:rsid w:val="00A06148"/>
    <w:rsid w:val="00A14D3C"/>
    <w:rsid w:val="00A375C8"/>
    <w:rsid w:val="00A72ED6"/>
    <w:rsid w:val="00A81CC0"/>
    <w:rsid w:val="00A853A4"/>
    <w:rsid w:val="00A937BD"/>
    <w:rsid w:val="00A979C1"/>
    <w:rsid w:val="00AA15EF"/>
    <w:rsid w:val="00AB3131"/>
    <w:rsid w:val="00AB460C"/>
    <w:rsid w:val="00AC3472"/>
    <w:rsid w:val="00AF1674"/>
    <w:rsid w:val="00B0073E"/>
    <w:rsid w:val="00B02DB6"/>
    <w:rsid w:val="00B0470C"/>
    <w:rsid w:val="00B115A3"/>
    <w:rsid w:val="00B2034C"/>
    <w:rsid w:val="00B242A1"/>
    <w:rsid w:val="00B310F2"/>
    <w:rsid w:val="00B35788"/>
    <w:rsid w:val="00B45E2B"/>
    <w:rsid w:val="00B759E7"/>
    <w:rsid w:val="00B75CE9"/>
    <w:rsid w:val="00B7628C"/>
    <w:rsid w:val="00B768FE"/>
    <w:rsid w:val="00B9322A"/>
    <w:rsid w:val="00BA4A04"/>
    <w:rsid w:val="00BB57D9"/>
    <w:rsid w:val="00BB6A7C"/>
    <w:rsid w:val="00BD318A"/>
    <w:rsid w:val="00BD7D9B"/>
    <w:rsid w:val="00BF1806"/>
    <w:rsid w:val="00BF4367"/>
    <w:rsid w:val="00BF7763"/>
    <w:rsid w:val="00C404A1"/>
    <w:rsid w:val="00C453C4"/>
    <w:rsid w:val="00C716B3"/>
    <w:rsid w:val="00CA4143"/>
    <w:rsid w:val="00CA46D2"/>
    <w:rsid w:val="00CA5ED4"/>
    <w:rsid w:val="00CC5A67"/>
    <w:rsid w:val="00CD350B"/>
    <w:rsid w:val="00CE7AE8"/>
    <w:rsid w:val="00D156B5"/>
    <w:rsid w:val="00D16AA9"/>
    <w:rsid w:val="00D22D1E"/>
    <w:rsid w:val="00D7495A"/>
    <w:rsid w:val="00D77FAE"/>
    <w:rsid w:val="00DC3993"/>
    <w:rsid w:val="00DD431F"/>
    <w:rsid w:val="00E27FEC"/>
    <w:rsid w:val="00E4238F"/>
    <w:rsid w:val="00E54CA0"/>
    <w:rsid w:val="00E6450F"/>
    <w:rsid w:val="00E84E9E"/>
    <w:rsid w:val="00EA41F1"/>
    <w:rsid w:val="00EA52D0"/>
    <w:rsid w:val="00EB4F93"/>
    <w:rsid w:val="00EB58CA"/>
    <w:rsid w:val="00ED3A28"/>
    <w:rsid w:val="00ED5335"/>
    <w:rsid w:val="00EE2F26"/>
    <w:rsid w:val="00EF2553"/>
    <w:rsid w:val="00F02C7C"/>
    <w:rsid w:val="00F2538B"/>
    <w:rsid w:val="00F3298F"/>
    <w:rsid w:val="00F763F6"/>
    <w:rsid w:val="00F9580F"/>
    <w:rsid w:val="00FB3063"/>
    <w:rsid w:val="00FC3E5E"/>
    <w:rsid w:val="00FF4BC5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BA2"/>
    <w:pPr>
      <w:spacing w:line="240" w:lineRule="atLeast"/>
    </w:pPr>
    <w:rPr>
      <w:rFonts w:ascii="Georgia" w:hAnsi="Georgia"/>
      <w:szCs w:val="19"/>
      <w:lang w:val="en-GB" w:eastAsia="nl-NL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numId w:val="22"/>
      </w:numPr>
      <w:spacing w:after="240"/>
      <w:outlineLvl w:val="0"/>
    </w:pPr>
    <w:rPr>
      <w:kern w:val="28"/>
      <w:sz w:val="36"/>
      <w:szCs w:val="36"/>
    </w:rPr>
  </w:style>
  <w:style w:type="paragraph" w:styleId="Heading2">
    <w:name w:val="heading 2"/>
    <w:next w:val="Normal"/>
    <w:qFormat/>
    <w:rsid w:val="00066BA2"/>
    <w:pPr>
      <w:keepNext/>
      <w:numPr>
        <w:ilvl w:val="1"/>
        <w:numId w:val="22"/>
      </w:numPr>
      <w:spacing w:line="240" w:lineRule="atLeast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next w:val="BodyTextIndent"/>
    <w:qFormat/>
    <w:rsid w:val="00066BA2"/>
    <w:pPr>
      <w:keepNext/>
      <w:numPr>
        <w:ilvl w:val="2"/>
        <w:numId w:val="22"/>
      </w:numPr>
      <w:spacing w:line="240" w:lineRule="atLeast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BodyTextIndent"/>
    <w:qFormat/>
    <w:rsid w:val="00066BA2"/>
    <w:pPr>
      <w:numPr>
        <w:ilvl w:val="3"/>
        <w:numId w:val="22"/>
      </w:numPr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B4F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0029A"/>
    <w:pPr>
      <w:tabs>
        <w:tab w:val="center" w:pos="4536"/>
        <w:tab w:val="right" w:pos="9072"/>
      </w:tabs>
    </w:pPr>
    <w:rPr>
      <w:sz w:val="14"/>
      <w:szCs w:val="14"/>
    </w:rPr>
  </w:style>
  <w:style w:type="paragraph" w:customStyle="1" w:styleId="Hidden">
    <w:name w:val="Hidden"/>
    <w:basedOn w:val="Normal"/>
    <w:semiHidden/>
    <w:rsid w:val="006B4F07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DefaultParagraphFont"/>
    <w:rsid w:val="00895FBE"/>
    <w:rPr>
      <w:vanish/>
      <w:lang w:val="en-GB"/>
    </w:rPr>
  </w:style>
  <w:style w:type="paragraph" w:styleId="BodyText">
    <w:name w:val="Body Text"/>
    <w:basedOn w:val="Normal"/>
    <w:rsid w:val="00066BA2"/>
  </w:style>
  <w:style w:type="paragraph" w:styleId="BodyTextIndent">
    <w:name w:val="Body Text Indent"/>
    <w:basedOn w:val="Normal"/>
    <w:rsid w:val="00066BA2"/>
    <w:pPr>
      <w:ind w:left="567"/>
    </w:pPr>
  </w:style>
  <w:style w:type="paragraph" w:customStyle="1" w:styleId="Intro">
    <w:name w:val="Intro"/>
    <w:basedOn w:val="Normal"/>
    <w:rsid w:val="00066BA2"/>
    <w:rPr>
      <w:i/>
    </w:rPr>
  </w:style>
  <w:style w:type="paragraph" w:styleId="ListBullet">
    <w:name w:val="List Bullet"/>
    <w:basedOn w:val="Normal"/>
    <w:rsid w:val="00066BA2"/>
    <w:pPr>
      <w:numPr>
        <w:numId w:val="30"/>
      </w:numPr>
    </w:pPr>
  </w:style>
  <w:style w:type="paragraph" w:styleId="ListBullet2">
    <w:name w:val="List Bullet 2"/>
    <w:basedOn w:val="Normal"/>
    <w:rsid w:val="00066BA2"/>
    <w:pPr>
      <w:numPr>
        <w:ilvl w:val="1"/>
        <w:numId w:val="30"/>
      </w:numPr>
    </w:pPr>
  </w:style>
  <w:style w:type="paragraph" w:styleId="ListBullet3">
    <w:name w:val="List Bullet 3"/>
    <w:basedOn w:val="Normal"/>
    <w:rsid w:val="00066BA2"/>
    <w:pPr>
      <w:numPr>
        <w:ilvl w:val="2"/>
        <w:numId w:val="30"/>
      </w:numPr>
    </w:pPr>
  </w:style>
  <w:style w:type="paragraph" w:styleId="ListBullet4">
    <w:name w:val="List Bullet 4"/>
    <w:basedOn w:val="Normal"/>
    <w:rsid w:val="00066BA2"/>
    <w:pPr>
      <w:numPr>
        <w:ilvl w:val="3"/>
        <w:numId w:val="30"/>
      </w:numPr>
    </w:pPr>
  </w:style>
  <w:style w:type="paragraph" w:styleId="ListNumber">
    <w:name w:val="List Number"/>
    <w:basedOn w:val="Normal"/>
    <w:rsid w:val="00066BA2"/>
    <w:pPr>
      <w:numPr>
        <w:numId w:val="38"/>
      </w:numPr>
    </w:pPr>
  </w:style>
  <w:style w:type="paragraph" w:styleId="ListNumber2">
    <w:name w:val="List Number 2"/>
    <w:basedOn w:val="Normal"/>
    <w:rsid w:val="00066BA2"/>
    <w:pPr>
      <w:numPr>
        <w:ilvl w:val="1"/>
        <w:numId w:val="38"/>
      </w:numPr>
    </w:pPr>
  </w:style>
  <w:style w:type="paragraph" w:styleId="ListNumber3">
    <w:name w:val="List Number 3"/>
    <w:basedOn w:val="Normal"/>
    <w:rsid w:val="00066BA2"/>
    <w:pPr>
      <w:numPr>
        <w:ilvl w:val="2"/>
        <w:numId w:val="38"/>
      </w:numPr>
    </w:pPr>
  </w:style>
  <w:style w:type="paragraph" w:styleId="ListNumber4">
    <w:name w:val="List Number 4"/>
    <w:basedOn w:val="Normal"/>
    <w:rsid w:val="00066BA2"/>
    <w:pPr>
      <w:numPr>
        <w:ilvl w:val="3"/>
        <w:numId w:val="38"/>
      </w:numPr>
    </w:pPr>
  </w:style>
  <w:style w:type="table" w:styleId="TableGrid">
    <w:name w:val="Table Grid"/>
    <w:basedOn w:val="TableNormal"/>
    <w:rsid w:val="00DD4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ps\Staff\DotOffice\Templates\Blan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3</TotalTime>
  <Pages>1</Pages>
  <Words>149</Words>
  <Characters>1007</Characters>
  <Application>Microsoft Office Word</Application>
  <DocSecurity>0</DocSecurity>
  <Lines>167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DotOffice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Niessink</dc:creator>
  <cp:keywords/>
  <dc:description/>
  <cp:lastModifiedBy>J.H. Niessink</cp:lastModifiedBy>
  <cp:revision>8</cp:revision>
  <cp:lastPrinted>2012-03-02T15:02:00Z</cp:lastPrinted>
  <dcterms:created xsi:type="dcterms:W3CDTF">2012-03-02T14:39:00Z</dcterms:created>
  <dcterms:modified xsi:type="dcterms:W3CDTF">2012-03-02T15:27:00Z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RUG/DO-Blanc</vt:lpwstr>
  </property>
  <property fmtid="{D5CDD505-2E9C-101B-9397-08002B2CF9AE}" pid="3" name="Sjabloonversie">
    <vt:lpwstr>1.1</vt:lpwstr>
  </property>
  <property fmtid="{D5CDD505-2E9C-101B-9397-08002B2CF9AE}" pid="4" name="optLogoColor">
    <vt:lpwstr>0</vt:lpwstr>
  </property>
  <property fmtid="{D5CDD505-2E9C-101B-9397-08002B2CF9AE}" pid="5" name="cboLanguage">
    <vt:lpwstr>English</vt:lpwstr>
  </property>
  <property fmtid="{D5CDD505-2E9C-101B-9397-08002B2CF9AE}" pid="6" name="optLogoBW">
    <vt:lpwstr>1</vt:lpwstr>
  </property>
  <property fmtid="{D5CDD505-2E9C-101B-9397-08002B2CF9AE}" pid="7" name="cboFaculty">
    <vt:lpwstr>faculty of mathematics_x000d_
and natural sciences</vt:lpwstr>
  </property>
  <property fmtid="{D5CDD505-2E9C-101B-9397-08002B2CF9AE}" pid="8" name="doFaculteit">
    <vt:lpwstr>faculty_of_mathematics_and_natural_sciences</vt:lpwstr>
  </property>
  <property fmtid="{D5CDD505-2E9C-101B-9397-08002B2CF9AE}" pid="9" name="skipFillFaculty">
    <vt:lpwstr>0</vt:lpwstr>
  </property>
  <property fmtid="{D5CDD505-2E9C-101B-9397-08002B2CF9AE}" pid="10" name="txtDepartment">
    <vt:lpwstr>computing science</vt:lpwstr>
  </property>
  <property fmtid="{D5CDD505-2E9C-101B-9397-08002B2CF9AE}" pid="11" name="chkPaginanummer">
    <vt:lpwstr>0</vt:lpwstr>
  </property>
  <property fmtid="{D5CDD505-2E9C-101B-9397-08002B2CF9AE}" pid="12" name="logoFileName">
    <vt:lpwstr>407RUG_UK_ZW.jpg</vt:lpwstr>
  </property>
  <property fmtid="{D5CDD505-2E9C-101B-9397-08002B2CF9AE}" pid="13" name="languageID">
    <vt:lpwstr>UK</vt:lpwstr>
  </property>
  <property fmtid="{D5CDD505-2E9C-101B-9397-08002B2CF9AE}" pid="14" name="pdfPrintHidden">
    <vt:lpwstr>0</vt:lpwstr>
  </property>
  <property fmtid="{D5CDD505-2E9C-101B-9397-08002B2CF9AE}" pid="15" name="OrigDuplex">
    <vt:lpwstr/>
  </property>
</Properties>
</file>